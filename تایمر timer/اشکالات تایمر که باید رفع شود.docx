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71D14" w14:textId="77777777" w:rsidR="00000000" w:rsidRPr="005B005A" w:rsidRDefault="006C6469" w:rsidP="005B005A">
      <w:pPr>
        <w:pStyle w:val="ListParagraph"/>
        <w:numPr>
          <w:ilvl w:val="0"/>
          <w:numId w:val="1"/>
        </w:numPr>
        <w:jc w:val="both"/>
        <w:rPr>
          <w:rFonts w:cs="B Nazanin"/>
          <w:sz w:val="32"/>
          <w:szCs w:val="32"/>
        </w:rPr>
      </w:pPr>
      <w:r w:rsidRPr="005B005A">
        <w:rPr>
          <w:rFonts w:cs="B Nazanin" w:hint="cs"/>
          <w:sz w:val="32"/>
          <w:szCs w:val="32"/>
          <w:rtl/>
        </w:rPr>
        <w:t>پس از اتمام زمان چهارم تایمر ریست می شود.</w:t>
      </w:r>
    </w:p>
    <w:p w14:paraId="6FF33452" w14:textId="5BD1669D" w:rsidR="006C6469" w:rsidRDefault="006C6469" w:rsidP="005B005A">
      <w:pPr>
        <w:pStyle w:val="ListParagraph"/>
        <w:numPr>
          <w:ilvl w:val="0"/>
          <w:numId w:val="1"/>
        </w:numPr>
        <w:jc w:val="both"/>
        <w:rPr>
          <w:rFonts w:cs="B Nazanin"/>
          <w:sz w:val="32"/>
          <w:szCs w:val="32"/>
        </w:rPr>
      </w:pPr>
      <w:r w:rsidRPr="005B005A">
        <w:rPr>
          <w:rFonts w:cs="B Nazanin" w:hint="cs"/>
          <w:sz w:val="32"/>
          <w:szCs w:val="32"/>
          <w:rtl/>
        </w:rPr>
        <w:t>تایمر ها ذخیره نمی شود. اطلاعات تایمر هر گروه در فایل مربوط به گروه ذخیره شود.</w:t>
      </w:r>
      <w:r w:rsidR="00575A0E">
        <w:rPr>
          <w:rFonts w:cs="B Nazanin"/>
          <w:sz w:val="32"/>
          <w:szCs w:val="32"/>
        </w:rPr>
        <w:t xml:space="preserve"> Local storage</w:t>
      </w:r>
    </w:p>
    <w:p w14:paraId="44B1FADA" w14:textId="77777777" w:rsidR="00575A0E" w:rsidRPr="005B005A" w:rsidRDefault="00575A0E" w:rsidP="00575A0E">
      <w:pPr>
        <w:pStyle w:val="ListParagraph"/>
        <w:jc w:val="both"/>
        <w:rPr>
          <w:rFonts w:cs="B Nazanin"/>
          <w:sz w:val="32"/>
          <w:szCs w:val="32"/>
        </w:rPr>
      </w:pPr>
    </w:p>
    <w:p w14:paraId="234D3138" w14:textId="77777777" w:rsidR="00575A0E" w:rsidRDefault="006C6469" w:rsidP="005B005A">
      <w:pPr>
        <w:pStyle w:val="ListParagraph"/>
        <w:numPr>
          <w:ilvl w:val="0"/>
          <w:numId w:val="1"/>
        </w:numPr>
        <w:jc w:val="both"/>
        <w:rPr>
          <w:rFonts w:cs="B Nazanin"/>
          <w:sz w:val="32"/>
          <w:szCs w:val="32"/>
        </w:rPr>
      </w:pPr>
      <w:r w:rsidRPr="005B005A">
        <w:rPr>
          <w:rFonts w:cs="B Nazanin" w:hint="cs"/>
          <w:sz w:val="32"/>
          <w:szCs w:val="32"/>
          <w:rtl/>
        </w:rPr>
        <w:t>یک دقیقه مانده به پایان و زمان پایان دو صدای اخطار مجزا پخش شود</w:t>
      </w:r>
    </w:p>
    <w:p w14:paraId="6365ECE9" w14:textId="77777777" w:rsidR="00575A0E" w:rsidRPr="00575A0E" w:rsidRDefault="00575A0E" w:rsidP="00575A0E">
      <w:pPr>
        <w:pStyle w:val="ListParagraph"/>
        <w:rPr>
          <w:rFonts w:cs="B Nazanin"/>
          <w:sz w:val="32"/>
          <w:szCs w:val="32"/>
        </w:rPr>
      </w:pPr>
    </w:p>
    <w:p w14:paraId="6BB3B21B" w14:textId="057D64D2" w:rsidR="006C6469" w:rsidRPr="00575A0E" w:rsidRDefault="00575A0E" w:rsidP="00575A0E">
      <w:pPr>
        <w:pStyle w:val="ListParagraph"/>
        <w:numPr>
          <w:ilvl w:val="0"/>
          <w:numId w:val="1"/>
        </w:numPr>
        <w:jc w:val="both"/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 xml:space="preserve">باگ فلش باید رفع شود </w:t>
      </w:r>
      <w:r w:rsidRPr="00575A0E">
        <w:rPr>
          <w:rFonts w:cs="B Nazanin"/>
          <w:sz w:val="32"/>
          <w:szCs w:val="32"/>
        </w:rPr>
        <w:t xml:space="preserve"> </w:t>
      </w:r>
    </w:p>
    <w:p w14:paraId="7E53FC2E" w14:textId="35A23597" w:rsidR="005B005A" w:rsidRPr="00575A0E" w:rsidRDefault="00575A0E" w:rsidP="00575A0E">
      <w:pPr>
        <w:ind w:left="360"/>
        <w:jc w:val="both"/>
        <w:rPr>
          <w:rFonts w:cs="B Nazanin" w:hint="cs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5 زمان های ورودی دستی باشند و ذخیره شوند </w:t>
      </w:r>
    </w:p>
    <w:sectPr w:rsidR="005B005A" w:rsidRPr="00575A0E" w:rsidSect="005B005A">
      <w:pgSz w:w="11906" w:h="16838"/>
      <w:pgMar w:top="1440" w:right="849" w:bottom="1440" w:left="851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B276A4"/>
    <w:multiLevelType w:val="hybridMultilevel"/>
    <w:tmpl w:val="9342F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037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BEE"/>
    <w:rsid w:val="00051BEE"/>
    <w:rsid w:val="00092A9A"/>
    <w:rsid w:val="001576F4"/>
    <w:rsid w:val="00165F3C"/>
    <w:rsid w:val="00575A0E"/>
    <w:rsid w:val="005B005A"/>
    <w:rsid w:val="006C6469"/>
    <w:rsid w:val="00917847"/>
    <w:rsid w:val="009C1C1B"/>
    <w:rsid w:val="00B32935"/>
    <w:rsid w:val="00EC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73547D7"/>
  <w15:chartTrackingRefBased/>
  <w15:docId w15:val="{341B9BAF-8BD3-43F7-9DD8-6DFE834E2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~WRL0005.tmp</Template>
  <TotalTime>147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Erfani</dc:creator>
  <cp:keywords/>
  <dc:description/>
  <cp:lastModifiedBy>ParsaCom</cp:lastModifiedBy>
  <cp:revision>4</cp:revision>
  <dcterms:created xsi:type="dcterms:W3CDTF">2021-02-13T04:15:00Z</dcterms:created>
  <dcterms:modified xsi:type="dcterms:W3CDTF">2024-07-22T09:38:00Z</dcterms:modified>
</cp:coreProperties>
</file>